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81A77" w14:textId="77777777" w:rsidR="00B46725" w:rsidRPr="007B5BFF" w:rsidRDefault="004A76BA" w:rsidP="00B46725">
      <w:pPr>
        <w:pStyle w:val="Title"/>
      </w:pPr>
      <w:r>
        <w:t>Duck Hunt VR/Android</w:t>
      </w:r>
    </w:p>
    <w:p w14:paraId="09FC414B" w14:textId="77777777" w:rsidR="00B46725" w:rsidRDefault="00B46725" w:rsidP="009F1603">
      <w:pPr>
        <w:pStyle w:val="ContactHeading"/>
        <w:shd w:val="clear" w:color="auto" w:fill="A93B61" w:themeFill="accent2" w:themeFillShade="80"/>
      </w:pPr>
      <w:r>
        <w:t>By</w:t>
      </w:r>
    </w:p>
    <w:p w14:paraId="2D619537" w14:textId="77777777" w:rsidR="00B46725" w:rsidRDefault="004A76BA" w:rsidP="00B46725">
      <w:pPr>
        <w:pStyle w:val="ContactInfo"/>
      </w:pPr>
      <w:r>
        <w:t>Adam Whitty</w:t>
      </w:r>
    </w:p>
    <w:p w14:paraId="13A636F3" w14:textId="77777777" w:rsidR="003C1E78" w:rsidRDefault="004A76BA" w:rsidP="004A76BA">
      <w:pPr>
        <w:pStyle w:val="ContactInfo"/>
      </w:pPr>
      <w:r>
        <w:t>Cross Platform Development</w:t>
      </w:r>
    </w:p>
    <w:p w14:paraId="6A96C531" w14:textId="77777777" w:rsidR="002D6D73" w:rsidRDefault="009F1603" w:rsidP="00FB75DA">
      <w:pPr>
        <w:pStyle w:val="Heading1"/>
        <w:jc w:val="both"/>
      </w:pPr>
      <w:r>
        <w:lastRenderedPageBreak/>
        <w:t>Concept</w:t>
      </w:r>
    </w:p>
    <w:p w14:paraId="3517DC7E" w14:textId="77777777" w:rsidR="002D6D73" w:rsidRPr="00122300" w:rsidRDefault="009F1603" w:rsidP="00FB75DA">
      <w:pPr>
        <w:jc w:val="both"/>
      </w:pPr>
      <w:r>
        <w:t>Aim of the game is to shoot the ducks as they fly out from behind bushes. More ducks you kill with your limited ammo the more points you score.</w:t>
      </w:r>
    </w:p>
    <w:p w14:paraId="6F7292A1" w14:textId="77777777" w:rsidR="002D6D73" w:rsidRPr="00122300" w:rsidRDefault="009F1603" w:rsidP="00FB75DA">
      <w:pPr>
        <w:pStyle w:val="Heading1"/>
        <w:jc w:val="both"/>
      </w:pPr>
      <w:r>
        <w:t>Technical Goals</w:t>
      </w:r>
    </w:p>
    <w:p w14:paraId="197027EC" w14:textId="77777777" w:rsidR="002D6D73" w:rsidRDefault="009F1603" w:rsidP="00FB75DA">
      <w:pPr>
        <w:pStyle w:val="ListBullet"/>
        <w:numPr>
          <w:ilvl w:val="0"/>
          <w:numId w:val="2"/>
        </w:numPr>
        <w:jc w:val="both"/>
      </w:pPr>
      <w:r>
        <w:t>Functioning VR interaction using VR controls.</w:t>
      </w:r>
    </w:p>
    <w:p w14:paraId="7EB83EE7" w14:textId="77777777" w:rsidR="009F1603" w:rsidRDefault="009F1603" w:rsidP="00FB75DA">
      <w:pPr>
        <w:pStyle w:val="ListBullet"/>
        <w:numPr>
          <w:ilvl w:val="0"/>
          <w:numId w:val="2"/>
        </w:numPr>
        <w:jc w:val="both"/>
      </w:pPr>
      <w:r>
        <w:t>Shootable Ducks</w:t>
      </w:r>
    </w:p>
    <w:p w14:paraId="7D5230A1" w14:textId="77777777" w:rsidR="00FB75DA" w:rsidRDefault="009F1603" w:rsidP="00FB75DA">
      <w:pPr>
        <w:pStyle w:val="ListBullet"/>
        <w:numPr>
          <w:ilvl w:val="0"/>
          <w:numId w:val="2"/>
        </w:numPr>
        <w:jc w:val="both"/>
      </w:pPr>
      <w:r>
        <w:t>Diegetic UI to show scores, ammo level</w:t>
      </w:r>
      <w:r w:rsidR="00FB75DA">
        <w:t>,</w:t>
      </w:r>
      <w:r>
        <w:t xml:space="preserve"> and round number</w:t>
      </w:r>
      <w:r w:rsidR="00FB75DA">
        <w:t>.</w:t>
      </w:r>
    </w:p>
    <w:p w14:paraId="5520957C" w14:textId="77777777" w:rsidR="00FB75DA" w:rsidRDefault="00FB75DA" w:rsidP="00FB75DA">
      <w:pPr>
        <w:pStyle w:val="ListBullet"/>
        <w:numPr>
          <w:ilvl w:val="0"/>
          <w:numId w:val="2"/>
        </w:numPr>
        <w:jc w:val="both"/>
      </w:pPr>
      <w:r>
        <w:t>Environmental meshes</w:t>
      </w:r>
    </w:p>
    <w:p w14:paraId="5E139FC5" w14:textId="77777777" w:rsidR="009F1603" w:rsidRDefault="00FB75DA" w:rsidP="00FB75DA">
      <w:pPr>
        <w:pStyle w:val="ListBullet"/>
        <w:numPr>
          <w:ilvl w:val="0"/>
          <w:numId w:val="2"/>
        </w:numPr>
        <w:jc w:val="both"/>
      </w:pPr>
      <w:r>
        <w:t>Simplistic AI</w:t>
      </w:r>
    </w:p>
    <w:p w14:paraId="31E52DB9" w14:textId="77777777" w:rsidR="00FB75DA" w:rsidRDefault="00FB75DA" w:rsidP="00FB75DA">
      <w:pPr>
        <w:pStyle w:val="ListBullet"/>
        <w:numPr>
          <w:ilvl w:val="0"/>
          <w:numId w:val="2"/>
        </w:numPr>
        <w:jc w:val="both"/>
      </w:pPr>
      <w:r>
        <w:t>Diegetic User interface, I.e. you must shoot the buttons for the menus to change.</w:t>
      </w:r>
    </w:p>
    <w:p w14:paraId="4017CDED" w14:textId="77777777" w:rsidR="00FB75DA" w:rsidRDefault="00FB75DA" w:rsidP="00FB75DA">
      <w:pPr>
        <w:pStyle w:val="Heading1"/>
        <w:jc w:val="both"/>
      </w:pPr>
      <w:r>
        <w:t>System Requirements</w:t>
      </w:r>
    </w:p>
    <w:p w14:paraId="6C43CE05" w14:textId="77777777" w:rsidR="00FB75DA" w:rsidRDefault="00FB75DA" w:rsidP="00FB75DA">
      <w:pPr>
        <w:jc w:val="both"/>
      </w:pPr>
      <w:r>
        <w:t>OS: Windows 10 and Android.</w:t>
      </w:r>
    </w:p>
    <w:p w14:paraId="00437641" w14:textId="77777777" w:rsidR="00FB75DA" w:rsidRDefault="00FB75DA" w:rsidP="00FB75DA">
      <w:pPr>
        <w:jc w:val="both"/>
      </w:pPr>
      <w:r>
        <w:t>Minimum Hardware:</w:t>
      </w:r>
    </w:p>
    <w:p w14:paraId="371C4666" w14:textId="77777777" w:rsidR="00FB75DA" w:rsidRDefault="00FB75DA" w:rsidP="00FB75DA">
      <w:pPr>
        <w:jc w:val="both"/>
      </w:pPr>
      <w:r>
        <w:t>Recommended Hardware:</w:t>
      </w:r>
    </w:p>
    <w:p w14:paraId="52C58608" w14:textId="77777777" w:rsidR="00FB75DA" w:rsidRDefault="00FB75DA" w:rsidP="00FB75DA">
      <w:pPr>
        <w:pStyle w:val="Heading1"/>
        <w:jc w:val="both"/>
      </w:pPr>
      <w:r>
        <w:t>Technical Risks</w:t>
      </w:r>
    </w:p>
    <w:p w14:paraId="7EB3B400" w14:textId="77777777" w:rsidR="00FB75DA" w:rsidRDefault="00FB75DA" w:rsidP="00FB75DA">
      <w:pPr>
        <w:pStyle w:val="ListParagraph"/>
        <w:numPr>
          <w:ilvl w:val="0"/>
          <w:numId w:val="16"/>
        </w:numPr>
        <w:jc w:val="both"/>
      </w:pPr>
      <w:r>
        <w:t>Implementation of VR controls</w:t>
      </w:r>
    </w:p>
    <w:p w14:paraId="4F0D4EB3" w14:textId="77777777" w:rsidR="00FB75DA" w:rsidRDefault="00FB75DA" w:rsidP="00FB75DA">
      <w:pPr>
        <w:pStyle w:val="ListParagraph"/>
        <w:numPr>
          <w:ilvl w:val="0"/>
          <w:numId w:val="16"/>
        </w:numPr>
        <w:jc w:val="both"/>
      </w:pPr>
      <w:r>
        <w:t>Complications with mesh sizes on different resolutions/equipment</w:t>
      </w:r>
    </w:p>
    <w:p w14:paraId="4C90F5AE" w14:textId="77777777" w:rsidR="00FB75DA" w:rsidRDefault="00FB75DA" w:rsidP="00FB75DA">
      <w:pPr>
        <w:pStyle w:val="Heading1"/>
        <w:jc w:val="both"/>
      </w:pPr>
      <w:r>
        <w:t>Third Party Tools</w:t>
      </w:r>
    </w:p>
    <w:p w14:paraId="702DE714" w14:textId="77777777" w:rsidR="00FB75DA" w:rsidRDefault="00FB75DA" w:rsidP="00FB75DA">
      <w:pPr>
        <w:jc w:val="both"/>
        <w:rPr>
          <w:b/>
        </w:rPr>
      </w:pPr>
      <w:r>
        <w:rPr>
          <w:b/>
        </w:rPr>
        <w:t>UNITY3D 2019</w:t>
      </w:r>
    </w:p>
    <w:p w14:paraId="2C06E66C" w14:textId="77777777" w:rsidR="00FB75DA" w:rsidRDefault="00FB75DA" w:rsidP="00FB75DA">
      <w:pPr>
        <w:ind w:firstLine="720"/>
        <w:jc w:val="both"/>
      </w:pPr>
      <w:r>
        <w:t xml:space="preserve">Unity will be the game engine in which Duck Hunt VR will be made, this </w:t>
      </w:r>
      <w:r>
        <w:tab/>
        <w:t>tool allows for developing for different devices such as VR and Android.</w:t>
      </w:r>
    </w:p>
    <w:p w14:paraId="1FC29654" w14:textId="77777777" w:rsidR="00FB75DA" w:rsidRDefault="00FB75DA" w:rsidP="00FB75DA">
      <w:pPr>
        <w:jc w:val="both"/>
        <w:rPr>
          <w:b/>
        </w:rPr>
      </w:pPr>
      <w:r>
        <w:rPr>
          <w:b/>
        </w:rPr>
        <w:t>INNO SETUP</w:t>
      </w:r>
    </w:p>
    <w:p w14:paraId="070DC6DF" w14:textId="77777777" w:rsidR="00FB75DA" w:rsidRDefault="00FB75DA" w:rsidP="00FB75DA">
      <w:pPr>
        <w:jc w:val="both"/>
      </w:pPr>
      <w:r>
        <w:rPr>
          <w:b/>
        </w:rPr>
        <w:tab/>
      </w:r>
      <w:r>
        <w:t xml:space="preserve">Inno Setup is an </w:t>
      </w:r>
      <w:bookmarkStart w:id="0" w:name="_Hlk22823468"/>
      <w:r>
        <w:t>installer pa</w:t>
      </w:r>
      <w:bookmarkEnd w:id="0"/>
      <w:r>
        <w:t xml:space="preserve">ckage used to create installers and </w:t>
      </w:r>
      <w:r w:rsidR="00670B84">
        <w:t>uninstallers</w:t>
      </w:r>
      <w:r>
        <w:t>.</w:t>
      </w:r>
    </w:p>
    <w:p w14:paraId="36930EE3" w14:textId="77777777" w:rsidR="00670B84" w:rsidRDefault="00670B84" w:rsidP="00FB75DA">
      <w:pPr>
        <w:jc w:val="both"/>
      </w:pPr>
    </w:p>
    <w:p w14:paraId="42AEE4F2" w14:textId="77777777" w:rsidR="00670B84" w:rsidRDefault="00670B84" w:rsidP="00FB75DA">
      <w:pPr>
        <w:jc w:val="both"/>
      </w:pPr>
    </w:p>
    <w:p w14:paraId="4A91E085" w14:textId="77777777" w:rsidR="00670B84" w:rsidRDefault="00670B84" w:rsidP="00FB75DA">
      <w:pPr>
        <w:jc w:val="both"/>
      </w:pPr>
    </w:p>
    <w:p w14:paraId="595F2887" w14:textId="77777777" w:rsidR="00670B84" w:rsidRDefault="00670B84" w:rsidP="00FB75DA">
      <w:pPr>
        <w:jc w:val="both"/>
      </w:pPr>
    </w:p>
    <w:p w14:paraId="32A2B78F" w14:textId="77777777" w:rsidR="00670B84" w:rsidRDefault="00670B84" w:rsidP="00670B84">
      <w:pPr>
        <w:pStyle w:val="Heading1"/>
      </w:pPr>
      <w:r>
        <w:lastRenderedPageBreak/>
        <w:t>Game Objects</w:t>
      </w:r>
    </w:p>
    <w:p w14:paraId="2768ADBC" w14:textId="77777777" w:rsidR="00670B84" w:rsidRDefault="00670B84" w:rsidP="00670B84">
      <w:pPr>
        <w:pStyle w:val="ContactInfo"/>
        <w:ind w:left="0"/>
        <w:jc w:val="both"/>
        <w:rPr>
          <w:sz w:val="22"/>
          <w:szCs w:val="22"/>
        </w:rPr>
      </w:pPr>
    </w:p>
    <w:p w14:paraId="75DDD564" w14:textId="77777777" w:rsidR="00670B84" w:rsidRDefault="00670B84" w:rsidP="00670B84">
      <w:pPr>
        <w:pStyle w:val="ContactInfo"/>
        <w:numPr>
          <w:ilvl w:val="0"/>
          <w:numId w:val="17"/>
        </w:numPr>
        <w:jc w:val="both"/>
        <w:rPr>
          <w:sz w:val="22"/>
          <w:szCs w:val="22"/>
        </w:rPr>
      </w:pPr>
      <w:r>
        <w:rPr>
          <w:sz w:val="22"/>
          <w:szCs w:val="22"/>
        </w:rPr>
        <w:t>Walls</w:t>
      </w:r>
    </w:p>
    <w:p w14:paraId="5A506433" w14:textId="77777777" w:rsidR="00670B84" w:rsidRDefault="00670B84" w:rsidP="00670B84">
      <w:pPr>
        <w:pStyle w:val="ContactInfo"/>
        <w:numPr>
          <w:ilvl w:val="0"/>
          <w:numId w:val="17"/>
        </w:numPr>
        <w:jc w:val="both"/>
        <w:rPr>
          <w:sz w:val="22"/>
          <w:szCs w:val="22"/>
        </w:rPr>
      </w:pPr>
      <w:r>
        <w:rPr>
          <w:sz w:val="22"/>
          <w:szCs w:val="22"/>
        </w:rPr>
        <w:t>Trees</w:t>
      </w:r>
    </w:p>
    <w:p w14:paraId="5920D091" w14:textId="77777777" w:rsidR="00670B84" w:rsidRDefault="00670B84" w:rsidP="00670B84">
      <w:pPr>
        <w:pStyle w:val="ContactInfo"/>
        <w:numPr>
          <w:ilvl w:val="0"/>
          <w:numId w:val="17"/>
        </w:numPr>
        <w:jc w:val="both"/>
        <w:rPr>
          <w:sz w:val="22"/>
          <w:szCs w:val="22"/>
        </w:rPr>
      </w:pPr>
      <w:r>
        <w:rPr>
          <w:sz w:val="22"/>
          <w:szCs w:val="22"/>
        </w:rPr>
        <w:t>Shrubs</w:t>
      </w:r>
    </w:p>
    <w:p w14:paraId="5AEE34EC" w14:textId="77777777" w:rsidR="00670B84" w:rsidRDefault="00670B84" w:rsidP="00670B84">
      <w:pPr>
        <w:pStyle w:val="ContactInfo"/>
        <w:numPr>
          <w:ilvl w:val="0"/>
          <w:numId w:val="17"/>
        </w:numPr>
        <w:jc w:val="both"/>
        <w:rPr>
          <w:sz w:val="22"/>
          <w:szCs w:val="22"/>
        </w:rPr>
      </w:pPr>
      <w:r>
        <w:rPr>
          <w:sz w:val="22"/>
          <w:szCs w:val="22"/>
        </w:rPr>
        <w:t>Score Sign</w:t>
      </w:r>
    </w:p>
    <w:p w14:paraId="7F71314D" w14:textId="77777777" w:rsidR="00670B84" w:rsidRDefault="00670B84" w:rsidP="00670B84">
      <w:pPr>
        <w:pStyle w:val="ContactInfo"/>
        <w:numPr>
          <w:ilvl w:val="0"/>
          <w:numId w:val="17"/>
        </w:numPr>
        <w:jc w:val="both"/>
        <w:rPr>
          <w:sz w:val="22"/>
          <w:szCs w:val="22"/>
        </w:rPr>
      </w:pPr>
      <w:r>
        <w:rPr>
          <w:sz w:val="22"/>
          <w:szCs w:val="22"/>
        </w:rPr>
        <w:t>Gun</w:t>
      </w:r>
    </w:p>
    <w:p w14:paraId="347D4292" w14:textId="77777777" w:rsidR="00670B84" w:rsidRDefault="00670B84" w:rsidP="00670B84">
      <w:pPr>
        <w:pStyle w:val="ContactInfo"/>
        <w:numPr>
          <w:ilvl w:val="0"/>
          <w:numId w:val="17"/>
        </w:numPr>
        <w:jc w:val="both"/>
        <w:rPr>
          <w:sz w:val="22"/>
          <w:szCs w:val="22"/>
        </w:rPr>
      </w:pPr>
      <w:r>
        <w:rPr>
          <w:sz w:val="22"/>
          <w:szCs w:val="22"/>
        </w:rPr>
        <w:t>Wall</w:t>
      </w:r>
    </w:p>
    <w:p w14:paraId="446FAE96" w14:textId="77777777" w:rsidR="00670B84" w:rsidRDefault="00670B84" w:rsidP="00670B84">
      <w:pPr>
        <w:pStyle w:val="ContactInfo"/>
        <w:numPr>
          <w:ilvl w:val="0"/>
          <w:numId w:val="17"/>
        </w:numPr>
        <w:jc w:val="both"/>
        <w:rPr>
          <w:sz w:val="22"/>
          <w:szCs w:val="22"/>
        </w:rPr>
      </w:pPr>
      <w:r>
        <w:rPr>
          <w:sz w:val="22"/>
          <w:szCs w:val="22"/>
        </w:rPr>
        <w:t>Start Game Sign</w:t>
      </w:r>
    </w:p>
    <w:p w14:paraId="0B897847" w14:textId="77777777" w:rsidR="00670B84" w:rsidRDefault="00670B84" w:rsidP="00670B84">
      <w:pPr>
        <w:pStyle w:val="ContactInfo"/>
        <w:numPr>
          <w:ilvl w:val="0"/>
          <w:numId w:val="17"/>
        </w:numPr>
        <w:jc w:val="both"/>
        <w:rPr>
          <w:sz w:val="22"/>
          <w:szCs w:val="22"/>
        </w:rPr>
      </w:pPr>
      <w:r>
        <w:rPr>
          <w:sz w:val="22"/>
          <w:szCs w:val="22"/>
        </w:rPr>
        <w:t>Exit Game Sign</w:t>
      </w:r>
    </w:p>
    <w:p w14:paraId="33D7EFB8" w14:textId="77777777" w:rsidR="00FA4330" w:rsidRDefault="00670B84" w:rsidP="00FA4330">
      <w:pPr>
        <w:pStyle w:val="ContactInfo"/>
        <w:numPr>
          <w:ilvl w:val="0"/>
          <w:numId w:val="17"/>
        </w:numPr>
        <w:jc w:val="both"/>
        <w:rPr>
          <w:sz w:val="22"/>
          <w:szCs w:val="22"/>
        </w:rPr>
      </w:pPr>
      <w:r>
        <w:rPr>
          <w:sz w:val="22"/>
          <w:szCs w:val="22"/>
        </w:rPr>
        <w:t>Duck</w:t>
      </w:r>
    </w:p>
    <w:p w14:paraId="7E143AF5" w14:textId="77777777" w:rsidR="00FA4330" w:rsidRDefault="00FA4330" w:rsidP="00FA4330">
      <w:pPr>
        <w:pStyle w:val="ContactInfo"/>
        <w:numPr>
          <w:ilvl w:val="0"/>
          <w:numId w:val="17"/>
        </w:numPr>
        <w:jc w:val="both"/>
        <w:rPr>
          <w:sz w:val="22"/>
          <w:szCs w:val="22"/>
        </w:rPr>
      </w:pPr>
      <w:r>
        <w:rPr>
          <w:sz w:val="22"/>
          <w:szCs w:val="22"/>
        </w:rPr>
        <w:t>Bullet meter</w:t>
      </w:r>
    </w:p>
    <w:p w14:paraId="6926D664" w14:textId="77777777" w:rsidR="00FA4330" w:rsidRDefault="00FA4330" w:rsidP="00700AD2">
      <w:pPr>
        <w:pStyle w:val="ContactInfo"/>
        <w:jc w:val="both"/>
        <w:rPr>
          <w:sz w:val="22"/>
          <w:szCs w:val="22"/>
        </w:rPr>
      </w:pPr>
    </w:p>
    <w:p w14:paraId="11FBB13E" w14:textId="77777777" w:rsidR="00700AD2" w:rsidRDefault="00700AD2" w:rsidP="00700AD2">
      <w:pPr>
        <w:pStyle w:val="Heading1"/>
      </w:pPr>
      <w:r>
        <w:t>Platform</w:t>
      </w:r>
      <w:r w:rsidR="00CE0669">
        <w:t xml:space="preserve"> Controls</w:t>
      </w:r>
    </w:p>
    <w:p w14:paraId="7FCB551C" w14:textId="77777777" w:rsidR="00700AD2" w:rsidRDefault="00700AD2" w:rsidP="00700AD2">
      <w:r>
        <w:t>Windows pc/VR</w:t>
      </w:r>
    </w:p>
    <w:p w14:paraId="368D1F37" w14:textId="77777777" w:rsidR="00CE0669" w:rsidRDefault="008A46FA" w:rsidP="008A46FA">
      <w:pPr>
        <w:pStyle w:val="ListParagraph"/>
      </w:pPr>
      <w:r>
        <w:t>Movement:</w:t>
      </w:r>
    </w:p>
    <w:p w14:paraId="5EF34730" w14:textId="77777777" w:rsidR="008A46FA" w:rsidRDefault="008A46FA" w:rsidP="008A46FA">
      <w:pPr>
        <w:pStyle w:val="ListParagraph"/>
      </w:pPr>
      <w:r>
        <w:tab/>
        <w:t xml:space="preserve">The player will be stationary and turning the head will direct the </w:t>
      </w:r>
      <w:r>
        <w:tab/>
      </w:r>
      <w:r>
        <w:tab/>
        <w:t>gun the crosshair.</w:t>
      </w:r>
    </w:p>
    <w:p w14:paraId="35FEDDD8" w14:textId="77777777" w:rsidR="008A46FA" w:rsidRDefault="008A46FA" w:rsidP="008A46FA">
      <w:pPr>
        <w:pStyle w:val="ListParagraph"/>
      </w:pPr>
      <w:r>
        <w:t>Firing:</w:t>
      </w:r>
    </w:p>
    <w:p w14:paraId="0D918668" w14:textId="77777777" w:rsidR="008A46FA" w:rsidRDefault="008A46FA" w:rsidP="008A46FA">
      <w:pPr>
        <w:pStyle w:val="ListParagraph"/>
        <w:ind w:left="1440"/>
      </w:pPr>
      <w:r>
        <w:t>Using the mouse/VR controller, the player will shot the ducks, and select items from the user interface by pressing the same button.</w:t>
      </w:r>
    </w:p>
    <w:p w14:paraId="22DDFC94" w14:textId="77777777" w:rsidR="00700AD2" w:rsidRPr="00FA4330" w:rsidRDefault="00700AD2" w:rsidP="00700AD2">
      <w:r>
        <w:t>Android systems</w:t>
      </w:r>
    </w:p>
    <w:p w14:paraId="392F8778" w14:textId="77777777" w:rsidR="00670B84" w:rsidRDefault="008A46FA" w:rsidP="008A46FA">
      <w:pPr>
        <w:pStyle w:val="ContactInfo"/>
        <w:ind w:left="0"/>
        <w:rPr>
          <w:sz w:val="22"/>
          <w:szCs w:val="22"/>
        </w:rPr>
      </w:pPr>
      <w:r>
        <w:rPr>
          <w:sz w:val="22"/>
          <w:szCs w:val="22"/>
        </w:rPr>
        <w:tab/>
        <w:t>Movement:</w:t>
      </w:r>
    </w:p>
    <w:p w14:paraId="6F6CC7EE" w14:textId="77777777" w:rsidR="008A46FA" w:rsidRDefault="008A46FA" w:rsidP="008A46FA">
      <w:pPr>
        <w:pStyle w:val="ContactInfo"/>
        <w:ind w:left="1440"/>
        <w:rPr>
          <w:sz w:val="22"/>
          <w:szCs w:val="22"/>
        </w:rPr>
      </w:pPr>
      <w:r>
        <w:rPr>
          <w:sz w:val="22"/>
          <w:szCs w:val="22"/>
        </w:rPr>
        <w:t xml:space="preserve">The player will be stationary and moving the phone will turn the </w:t>
      </w:r>
    </w:p>
    <w:p w14:paraId="3B3EDE49" w14:textId="77777777" w:rsidR="008A46FA" w:rsidRDefault="008A46FA" w:rsidP="008A46FA">
      <w:pPr>
        <w:pStyle w:val="ContactInfo"/>
        <w:ind w:left="1440"/>
        <w:rPr>
          <w:sz w:val="22"/>
          <w:szCs w:val="22"/>
        </w:rPr>
      </w:pPr>
      <w:r>
        <w:rPr>
          <w:sz w:val="22"/>
          <w:szCs w:val="22"/>
        </w:rPr>
        <w:t>camera and aim the cross hair.</w:t>
      </w:r>
    </w:p>
    <w:p w14:paraId="75E274DA" w14:textId="77777777" w:rsidR="008A46FA" w:rsidRDefault="008A46FA" w:rsidP="008A46FA">
      <w:pPr>
        <w:pStyle w:val="ContactInfo"/>
        <w:ind w:left="0"/>
        <w:rPr>
          <w:sz w:val="22"/>
          <w:szCs w:val="22"/>
        </w:rPr>
      </w:pPr>
      <w:r>
        <w:rPr>
          <w:sz w:val="22"/>
          <w:szCs w:val="22"/>
        </w:rPr>
        <w:tab/>
        <w:t>Firing:</w:t>
      </w:r>
    </w:p>
    <w:p w14:paraId="0BA9C356" w14:textId="77777777" w:rsidR="008A46FA" w:rsidRDefault="008A46FA" w:rsidP="008A46FA">
      <w:pPr>
        <w:pStyle w:val="ContactInfo"/>
        <w:ind w:left="1440"/>
        <w:rPr>
          <w:sz w:val="22"/>
          <w:szCs w:val="22"/>
        </w:rPr>
      </w:pPr>
      <w:r>
        <w:rPr>
          <w:sz w:val="22"/>
          <w:szCs w:val="22"/>
        </w:rPr>
        <w:t xml:space="preserve">On the phone/tablet the firing button will be on the right of the </w:t>
      </w:r>
    </w:p>
    <w:p w14:paraId="0AB782B4" w14:textId="77777777" w:rsidR="008A46FA" w:rsidRPr="00670B84" w:rsidRDefault="008A46FA" w:rsidP="008A46FA">
      <w:pPr>
        <w:pStyle w:val="ContactInfo"/>
        <w:ind w:left="1440"/>
        <w:rPr>
          <w:sz w:val="22"/>
          <w:szCs w:val="22"/>
        </w:rPr>
      </w:pPr>
      <w:r>
        <w:rPr>
          <w:sz w:val="22"/>
          <w:szCs w:val="22"/>
        </w:rPr>
        <w:t>screen this will act as the fire and select button</w:t>
      </w:r>
    </w:p>
    <w:p w14:paraId="3D1DD94E" w14:textId="77777777" w:rsidR="00670B84" w:rsidRDefault="00670B84" w:rsidP="00670B84">
      <w:pPr>
        <w:pStyle w:val="ContactInfo"/>
      </w:pPr>
    </w:p>
    <w:p w14:paraId="3D265BBB" w14:textId="77777777" w:rsidR="008A46FA" w:rsidRDefault="008A46FA" w:rsidP="00670B84">
      <w:pPr>
        <w:pStyle w:val="ContactInfo"/>
      </w:pPr>
    </w:p>
    <w:p w14:paraId="0399D8F9" w14:textId="77777777" w:rsidR="008A46FA" w:rsidRDefault="008A46FA" w:rsidP="00670B84">
      <w:pPr>
        <w:pStyle w:val="ContactInfo"/>
      </w:pPr>
    </w:p>
    <w:p w14:paraId="4025793C" w14:textId="77777777" w:rsidR="008A46FA" w:rsidRDefault="008A46FA" w:rsidP="00670B84">
      <w:pPr>
        <w:pStyle w:val="ContactInfo"/>
      </w:pPr>
    </w:p>
    <w:p w14:paraId="78A8D626" w14:textId="77777777" w:rsidR="007748B1" w:rsidRDefault="008A46FA" w:rsidP="008A46FA">
      <w:pPr>
        <w:pStyle w:val="Heading1"/>
      </w:pPr>
      <w:r>
        <w:lastRenderedPageBreak/>
        <w:t>Enviromental Considerations</w:t>
      </w:r>
    </w:p>
    <w:p w14:paraId="002C6A77" w14:textId="77777777" w:rsidR="008A46FA" w:rsidRDefault="008A46FA" w:rsidP="008A46FA">
      <w:r>
        <w:t>PC/VR</w:t>
      </w:r>
    </w:p>
    <w:p w14:paraId="42FD180B" w14:textId="77777777" w:rsidR="008A46FA" w:rsidRDefault="008A46FA" w:rsidP="008A46FA">
      <w:pPr>
        <w:ind w:left="720"/>
      </w:pPr>
      <w:r>
        <w:t>Because the game will require no movement the player will be able to sit or stand while playing. To avoid possible collisions with exterior, real world, items before the game loads there will be splash screen that warns the player to make sure that there is nothing within play range that could cause injury to themselves or others, when collided with.</w:t>
      </w:r>
    </w:p>
    <w:p w14:paraId="02903C69" w14:textId="77777777" w:rsidR="008A46FA" w:rsidRDefault="008A46FA" w:rsidP="008A46FA">
      <w:r>
        <w:t>Android:</w:t>
      </w:r>
    </w:p>
    <w:p w14:paraId="726A44E9" w14:textId="1C714863" w:rsidR="008A46FA" w:rsidRDefault="000276AD" w:rsidP="008A46FA">
      <w:pPr>
        <w:ind w:left="720"/>
      </w:pPr>
      <w:r>
        <w:t>T</w:t>
      </w:r>
      <w:r w:rsidR="008A46FA">
        <w:t xml:space="preserve">he </w:t>
      </w:r>
      <w:r>
        <w:t>tablet/</w:t>
      </w:r>
      <w:r w:rsidR="008A46FA">
        <w:t>phone version will have the player moving the around</w:t>
      </w:r>
      <w:r w:rsidR="008A46FA">
        <w:tab/>
      </w:r>
      <w:r>
        <w:t>using an analog stick on the left, this</w:t>
      </w:r>
      <w:r w:rsidR="00604999">
        <w:t xml:space="preserve"> move</w:t>
      </w:r>
      <w:r>
        <w:t>s</w:t>
      </w:r>
      <w:bookmarkStart w:id="1" w:name="_GoBack"/>
      <w:bookmarkEnd w:id="1"/>
      <w:r w:rsidR="00604999">
        <w:t xml:space="preserve"> the crosshair and shoot the ducks, the splash screen shall read the same as the VR version.</w:t>
      </w:r>
      <w:r w:rsidR="008A46FA">
        <w:t xml:space="preserve"> </w:t>
      </w:r>
    </w:p>
    <w:p w14:paraId="71E28466" w14:textId="77777777" w:rsidR="007748B1" w:rsidRDefault="007748B1" w:rsidP="008A46FA">
      <w:pPr>
        <w:pStyle w:val="ContactInfo"/>
        <w:ind w:left="0"/>
      </w:pPr>
    </w:p>
    <w:p w14:paraId="19FE213D" w14:textId="77777777" w:rsidR="00604999" w:rsidRPr="00FB75DA" w:rsidRDefault="00604999" w:rsidP="008A46FA">
      <w:pPr>
        <w:pStyle w:val="ContactInfo"/>
        <w:ind w:left="0"/>
      </w:pPr>
    </w:p>
    <w:p w14:paraId="454DCF17" w14:textId="77777777" w:rsidR="009B0674" w:rsidRDefault="00A809FF" w:rsidP="00A809FF">
      <w:pPr>
        <w:pStyle w:val="Heading1"/>
      </w:pPr>
      <w:r>
        <w:t>GU</w:t>
      </w:r>
      <w:r w:rsidR="008A46FA">
        <w:t>I</w:t>
      </w:r>
    </w:p>
    <w:p w14:paraId="550E8C75" w14:textId="77777777" w:rsidR="001C7E64" w:rsidRDefault="001C7E64" w:rsidP="001C7E64"/>
    <w:p w14:paraId="2A2F3BF2" w14:textId="77777777" w:rsidR="001C7E64" w:rsidRPr="007748B1" w:rsidRDefault="001C7E64" w:rsidP="007748B1">
      <w:pPr>
        <w:pStyle w:val="Heading2"/>
        <w:rPr>
          <w:rStyle w:val="Heading4Char"/>
          <w:i w:val="0"/>
          <w:color w:val="auto"/>
        </w:rPr>
      </w:pPr>
      <w:r w:rsidRPr="007748B1">
        <w:rPr>
          <w:noProof/>
          <w:color w:val="B53D68" w:themeColor="accent1"/>
        </w:rPr>
        <w:drawing>
          <wp:anchor distT="0" distB="0" distL="114300" distR="114300" simplePos="0" relativeHeight="251658240" behindDoc="0" locked="0" layoutInCell="1" allowOverlap="1" wp14:anchorId="7DDEB8B6" wp14:editId="64610F55">
            <wp:simplePos x="0" y="0"/>
            <wp:positionH relativeFrom="margin">
              <wp:align>right</wp:align>
            </wp:positionH>
            <wp:positionV relativeFrom="paragraph">
              <wp:posOffset>459105</wp:posOffset>
            </wp:positionV>
            <wp:extent cx="4562475" cy="29813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2981325"/>
                    </a:xfrm>
                    <a:prstGeom prst="rect">
                      <a:avLst/>
                    </a:prstGeom>
                    <a:noFill/>
                    <a:ln>
                      <a:noFill/>
                    </a:ln>
                  </pic:spPr>
                </pic:pic>
              </a:graphicData>
            </a:graphic>
          </wp:anchor>
        </w:drawing>
      </w:r>
      <w:r w:rsidR="007748B1" w:rsidRPr="007748B1">
        <w:rPr>
          <w:rStyle w:val="Heading4Char"/>
          <w:i w:val="0"/>
          <w:color w:val="B53D68" w:themeColor="accent1"/>
        </w:rPr>
        <w:t>PC/VR</w:t>
      </w:r>
    </w:p>
    <w:p w14:paraId="711B8BC7" w14:textId="77777777" w:rsidR="001C7E64" w:rsidRDefault="001C7E64" w:rsidP="00A809FF">
      <w:pPr>
        <w:rPr>
          <w:rStyle w:val="Heading4Char"/>
        </w:rPr>
      </w:pPr>
    </w:p>
    <w:p w14:paraId="48CE3B77" w14:textId="77777777" w:rsidR="001C7E64" w:rsidRDefault="001C7E64" w:rsidP="00A809FF">
      <w:pPr>
        <w:rPr>
          <w:rStyle w:val="Heading4Char"/>
        </w:rPr>
      </w:pPr>
    </w:p>
    <w:p w14:paraId="2ACC2CE8" w14:textId="77777777" w:rsidR="001C7E64" w:rsidRDefault="001C7E64" w:rsidP="00A809FF">
      <w:pPr>
        <w:rPr>
          <w:rStyle w:val="Heading4Char"/>
        </w:rPr>
      </w:pPr>
    </w:p>
    <w:p w14:paraId="75E3909A" w14:textId="77777777" w:rsidR="001C7E64" w:rsidRDefault="001C7E64" w:rsidP="00A809FF">
      <w:pPr>
        <w:rPr>
          <w:rStyle w:val="Heading4Char"/>
        </w:rPr>
      </w:pPr>
    </w:p>
    <w:p w14:paraId="362F595C" w14:textId="77777777" w:rsidR="001C7E64" w:rsidRDefault="001C7E64" w:rsidP="00A809FF">
      <w:pPr>
        <w:rPr>
          <w:rStyle w:val="Heading4Char"/>
        </w:rPr>
      </w:pPr>
    </w:p>
    <w:p w14:paraId="5183EA2C" w14:textId="77777777" w:rsidR="001C7E64" w:rsidRDefault="001C7E64" w:rsidP="00A809FF">
      <w:pPr>
        <w:rPr>
          <w:rStyle w:val="Heading4Char"/>
        </w:rPr>
      </w:pPr>
    </w:p>
    <w:p w14:paraId="4CBB8C53" w14:textId="77777777" w:rsidR="001C7E64" w:rsidRDefault="001C7E64" w:rsidP="00A809FF">
      <w:pPr>
        <w:rPr>
          <w:rStyle w:val="Heading4Char"/>
        </w:rPr>
      </w:pPr>
    </w:p>
    <w:p w14:paraId="52032D09" w14:textId="77777777" w:rsidR="001C7E64" w:rsidRDefault="001C7E64" w:rsidP="00A809FF">
      <w:pPr>
        <w:rPr>
          <w:rStyle w:val="Heading4Char"/>
        </w:rPr>
      </w:pPr>
    </w:p>
    <w:p w14:paraId="5EE386C9" w14:textId="77777777" w:rsidR="001C7E64" w:rsidRDefault="001C7E64" w:rsidP="00A809FF">
      <w:pPr>
        <w:rPr>
          <w:rStyle w:val="Heading4Char"/>
        </w:rPr>
      </w:pPr>
    </w:p>
    <w:p w14:paraId="59B6C906" w14:textId="77777777" w:rsidR="00A809FF" w:rsidRDefault="00A809FF" w:rsidP="00A809FF"/>
    <w:p w14:paraId="544ADC9F" w14:textId="77777777" w:rsidR="007748B1" w:rsidRDefault="007748B1" w:rsidP="00A809FF"/>
    <w:p w14:paraId="56FE99C0" w14:textId="77777777" w:rsidR="007748B1" w:rsidRDefault="007748B1" w:rsidP="00A809FF"/>
    <w:p w14:paraId="005D3A5D" w14:textId="77777777" w:rsidR="00604999" w:rsidRDefault="00604999" w:rsidP="00A809FF"/>
    <w:p w14:paraId="1394AC92" w14:textId="77777777" w:rsidR="00604999" w:rsidRDefault="00604999" w:rsidP="00A809FF"/>
    <w:p w14:paraId="49AD2C04" w14:textId="77777777" w:rsidR="007748B1" w:rsidRDefault="007748B1" w:rsidP="00A809FF"/>
    <w:p w14:paraId="137E6888" w14:textId="77777777" w:rsidR="003D2668" w:rsidRPr="007748B1" w:rsidRDefault="001C7E64" w:rsidP="001C7E64">
      <w:pPr>
        <w:pStyle w:val="Heading2"/>
        <w:rPr>
          <w:color w:val="B53D68" w:themeColor="accent1"/>
        </w:rPr>
      </w:pPr>
      <w:r w:rsidRPr="007748B1">
        <w:rPr>
          <w:color w:val="B53D68" w:themeColor="accent1"/>
        </w:rPr>
        <w:lastRenderedPageBreak/>
        <w:t>Android</w:t>
      </w:r>
    </w:p>
    <w:p w14:paraId="737CF59B" w14:textId="77777777" w:rsidR="00A545C2" w:rsidRDefault="00A545C2" w:rsidP="00A545C2"/>
    <w:p w14:paraId="1BE73119" w14:textId="77777777" w:rsidR="00A545C2" w:rsidRDefault="0097538E" w:rsidP="00A545C2">
      <w:r w:rsidRPr="007748B1">
        <w:rPr>
          <w:noProof/>
          <w:color w:val="B53D68" w:themeColor="accent1"/>
        </w:rPr>
        <w:drawing>
          <wp:anchor distT="0" distB="0" distL="114300" distR="114300" simplePos="0" relativeHeight="251659264" behindDoc="0" locked="0" layoutInCell="1" allowOverlap="1" wp14:anchorId="7A961B66" wp14:editId="6BA60AFE">
            <wp:simplePos x="0" y="0"/>
            <wp:positionH relativeFrom="margin">
              <wp:align>right</wp:align>
            </wp:positionH>
            <wp:positionV relativeFrom="paragraph">
              <wp:posOffset>80645</wp:posOffset>
            </wp:positionV>
            <wp:extent cx="4562475" cy="29781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tretch>
                      <a:fillRect/>
                    </a:stretch>
                  </pic:blipFill>
                  <pic:spPr bwMode="auto">
                    <a:xfrm>
                      <a:off x="0" y="0"/>
                      <a:ext cx="4562475" cy="2978150"/>
                    </a:xfrm>
                    <a:prstGeom prst="rect">
                      <a:avLst/>
                    </a:prstGeom>
                    <a:noFill/>
                    <a:ln>
                      <a:noFill/>
                    </a:ln>
                  </pic:spPr>
                </pic:pic>
              </a:graphicData>
            </a:graphic>
          </wp:anchor>
        </w:drawing>
      </w:r>
    </w:p>
    <w:p w14:paraId="0F53543E" w14:textId="77777777" w:rsidR="00A545C2" w:rsidRDefault="00A545C2" w:rsidP="00A545C2"/>
    <w:p w14:paraId="0AD37EEE" w14:textId="77777777" w:rsidR="00A545C2" w:rsidRDefault="00A545C2" w:rsidP="00A545C2"/>
    <w:p w14:paraId="6EB930F9" w14:textId="77777777" w:rsidR="00A545C2" w:rsidRDefault="00A545C2" w:rsidP="00A545C2"/>
    <w:p w14:paraId="5198A95B" w14:textId="77777777" w:rsidR="00A545C2" w:rsidRDefault="00A545C2" w:rsidP="00A545C2"/>
    <w:p w14:paraId="68A5ED49" w14:textId="77777777" w:rsidR="00A545C2" w:rsidRDefault="00A545C2" w:rsidP="00A545C2"/>
    <w:p w14:paraId="408CF292" w14:textId="77777777" w:rsidR="00A545C2" w:rsidRDefault="00A545C2" w:rsidP="00A545C2"/>
    <w:p w14:paraId="7A4297D6" w14:textId="77777777" w:rsidR="00A545C2" w:rsidRDefault="00A545C2" w:rsidP="00A545C2"/>
    <w:p w14:paraId="67C7F3E9" w14:textId="77777777" w:rsidR="00A545C2" w:rsidRDefault="00A545C2" w:rsidP="00A545C2"/>
    <w:p w14:paraId="7CE5258E" w14:textId="77777777" w:rsidR="00A545C2" w:rsidRDefault="00A545C2" w:rsidP="00A545C2"/>
    <w:sectPr w:rsidR="00A545C2" w:rsidSect="009B0674">
      <w:footerReference w:type="default" r:id="rId10"/>
      <w:headerReference w:type="first" r:id="rId11"/>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C5C67" w14:textId="77777777" w:rsidR="00C77675" w:rsidRDefault="00C77675">
      <w:pPr>
        <w:spacing w:line="240" w:lineRule="auto"/>
      </w:pPr>
      <w:r>
        <w:separator/>
      </w:r>
    </w:p>
  </w:endnote>
  <w:endnote w:type="continuationSeparator" w:id="0">
    <w:p w14:paraId="1423B0E4" w14:textId="77777777" w:rsidR="00C77675" w:rsidRDefault="00C776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14:paraId="7BC67558" w14:textId="77777777" w:rsidR="007748B1" w:rsidRPr="00190922" w:rsidRDefault="007748B1" w:rsidP="00190922">
        <w:pPr>
          <w:pStyle w:val="Footer"/>
        </w:pP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BC5EC" w14:textId="77777777" w:rsidR="00C77675" w:rsidRDefault="00C77675">
      <w:pPr>
        <w:spacing w:line="240" w:lineRule="auto"/>
      </w:pPr>
      <w:r>
        <w:separator/>
      </w:r>
    </w:p>
  </w:footnote>
  <w:footnote w:type="continuationSeparator" w:id="0">
    <w:p w14:paraId="37EC96CD" w14:textId="77777777" w:rsidR="00C77675" w:rsidRDefault="00C776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36A0E" w14:textId="77777777" w:rsidR="007748B1" w:rsidRDefault="007748B1">
    <w:pPr>
      <w:pStyle w:val="Header"/>
    </w:pPr>
    <w:r>
      <w:rPr>
        <w:noProof/>
        <w:lang w:eastAsia="en-US"/>
      </w:rPr>
      <w:drawing>
        <wp:anchor distT="0" distB="0" distL="114300" distR="114300" simplePos="0" relativeHeight="251659264" behindDoc="1" locked="0" layoutInCell="1" allowOverlap="1" wp14:anchorId="6D1C69FB" wp14:editId="761ABEF0">
          <wp:simplePos x="0" y="0"/>
          <wp:positionH relativeFrom="page">
            <wp:posOffset>-2480945</wp:posOffset>
          </wp:positionH>
          <wp:positionV relativeFrom="page">
            <wp:posOffset>1577340</wp:posOffset>
          </wp:positionV>
          <wp:extent cx="6548884" cy="5394960"/>
          <wp:effectExtent l="19050" t="0" r="23495" b="22440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a:blip r:embed="rId1"/>
                  <a:stretch>
                    <a:fillRect/>
                  </a:stretch>
                </pic:blipFill>
                <pic:spPr bwMode="auto">
                  <a:xfrm>
                    <a:off x="0" y="0"/>
                    <a:ext cx="6548884" cy="5394960"/>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76AD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8C4F3B"/>
    <w:multiLevelType w:val="hybridMultilevel"/>
    <w:tmpl w:val="ADE606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6B90607"/>
    <w:multiLevelType w:val="hybridMultilevel"/>
    <w:tmpl w:val="E2DA7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DAB02B4"/>
    <w:multiLevelType w:val="hybridMultilevel"/>
    <w:tmpl w:val="DD4404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8"/>
  </w:num>
  <w:num w:numId="4">
    <w:abstractNumId w:val="10"/>
  </w:num>
  <w:num w:numId="5">
    <w:abstractNumId w:val="13"/>
  </w:num>
  <w:num w:numId="6">
    <w:abstractNumId w:val="14"/>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BA"/>
    <w:rsid w:val="000059B0"/>
    <w:rsid w:val="00016917"/>
    <w:rsid w:val="000228C0"/>
    <w:rsid w:val="000276AD"/>
    <w:rsid w:val="000606EB"/>
    <w:rsid w:val="00122300"/>
    <w:rsid w:val="00164D64"/>
    <w:rsid w:val="001668E8"/>
    <w:rsid w:val="00190922"/>
    <w:rsid w:val="00192BA9"/>
    <w:rsid w:val="001C30B8"/>
    <w:rsid w:val="001C7E64"/>
    <w:rsid w:val="002D6D73"/>
    <w:rsid w:val="002F1C41"/>
    <w:rsid w:val="003C1E78"/>
    <w:rsid w:val="003D2668"/>
    <w:rsid w:val="003E1CD2"/>
    <w:rsid w:val="00430D21"/>
    <w:rsid w:val="0047082C"/>
    <w:rsid w:val="00492067"/>
    <w:rsid w:val="004A76BA"/>
    <w:rsid w:val="00541D83"/>
    <w:rsid w:val="00566A88"/>
    <w:rsid w:val="00604999"/>
    <w:rsid w:val="00647602"/>
    <w:rsid w:val="00670B84"/>
    <w:rsid w:val="006C287D"/>
    <w:rsid w:val="006E4ED3"/>
    <w:rsid w:val="00700AD2"/>
    <w:rsid w:val="00712D08"/>
    <w:rsid w:val="00717041"/>
    <w:rsid w:val="007748B1"/>
    <w:rsid w:val="00776ECC"/>
    <w:rsid w:val="007A0A5B"/>
    <w:rsid w:val="007B00EB"/>
    <w:rsid w:val="007B5BFF"/>
    <w:rsid w:val="00882E6A"/>
    <w:rsid w:val="008A46FA"/>
    <w:rsid w:val="009466EC"/>
    <w:rsid w:val="0097538E"/>
    <w:rsid w:val="009B0674"/>
    <w:rsid w:val="009F1603"/>
    <w:rsid w:val="00A545C2"/>
    <w:rsid w:val="00A809FF"/>
    <w:rsid w:val="00AA480C"/>
    <w:rsid w:val="00B46725"/>
    <w:rsid w:val="00C77675"/>
    <w:rsid w:val="00CE0669"/>
    <w:rsid w:val="00EF74E1"/>
    <w:rsid w:val="00F72A56"/>
    <w:rsid w:val="00FA4330"/>
    <w:rsid w:val="00FB75DA"/>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931C94"/>
  <w15:chartTrackingRefBased/>
  <w15:docId w15:val="{9E1BF1EB-ED6F-42C5-9D7B-6CBDB283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4">
    <w:name w:val="heading 4"/>
    <w:basedOn w:val="Normal"/>
    <w:next w:val="Normal"/>
    <w:link w:val="Heading4Char"/>
    <w:uiPriority w:val="9"/>
    <w:unhideWhenUsed/>
    <w:qFormat/>
    <w:rsid w:val="001C7E64"/>
    <w:pPr>
      <w:keepNext/>
      <w:keepLines/>
      <w:spacing w:before="40"/>
      <w:outlineLvl w:val="3"/>
    </w:pPr>
    <w:rPr>
      <w:rFonts w:asciiTheme="majorHAnsi" w:eastAsiaTheme="majorEastAsia" w:hAnsiTheme="majorHAnsi" w:cstheme="majorBidi"/>
      <w:i/>
      <w:iCs/>
      <w:color w:val="872D4D" w:themeColor="accent1" w:themeShade="BF"/>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styleId="ListParagraph">
    <w:name w:val="List Paragraph"/>
    <w:basedOn w:val="Normal"/>
    <w:uiPriority w:val="34"/>
    <w:unhideWhenUsed/>
    <w:qFormat/>
    <w:rsid w:val="00FB75DA"/>
    <w:pPr>
      <w:ind w:left="720"/>
      <w:contextualSpacing/>
    </w:pPr>
  </w:style>
  <w:style w:type="character" w:customStyle="1" w:styleId="Heading4Char">
    <w:name w:val="Heading 4 Char"/>
    <w:basedOn w:val="DefaultParagraphFont"/>
    <w:link w:val="Heading4"/>
    <w:uiPriority w:val="9"/>
    <w:rsid w:val="001C7E64"/>
    <w:rPr>
      <w:rFonts w:asciiTheme="majorHAnsi" w:eastAsiaTheme="majorEastAsia" w:hAnsiTheme="majorHAnsi" w:cstheme="majorBidi"/>
      <w:i/>
      <w:iCs/>
      <w:color w:val="872D4D"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5A7E5-E6F0-434B-9E32-FCCE9C499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5266</TotalTime>
  <Pages>5</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Whitty</dc:creator>
  <cp:lastModifiedBy>Adam Whitty</cp:lastModifiedBy>
  <cp:revision>5</cp:revision>
  <dcterms:created xsi:type="dcterms:W3CDTF">2019-10-24T01:17:00Z</dcterms:created>
  <dcterms:modified xsi:type="dcterms:W3CDTF">2019-11-05T06:23:00Z</dcterms:modified>
  <cp:contentStatus/>
</cp:coreProperties>
</file>